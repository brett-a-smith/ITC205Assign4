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7"/>
        <w:gridCol w:w="2881"/>
        <w:gridCol w:w="30"/>
        <w:gridCol w:w="2686"/>
        <w:gridCol w:w="5596"/>
        <w:gridCol w:w="715"/>
        <w:gridCol w:w="713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Payout Game Test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Player Wins and receives payout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>This script demonstrates that the game doesnt pay out at the correct level when the player happens to identify one, two or three symbols on the die.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 xml:space="preserve">Must use the provided TestFile.java to run the appropriate test, and be using a modified version of the game that has a fixed random seed set. </w:t>
            </w:r>
            <w:r>
              <w:rPr>
                <w:color w:val="0000FF"/>
                <w:sz w:val="24"/>
                <w:szCs w:val="24"/>
              </w:rPr>
              <w:t>Fred will be initialised with an initial balance of 100.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You will find that the game will not pay out correctly regardless of how many symbols the player identifies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test script covers “bug 1” from the bug report, but identifies that the bug is for any number of symbols, unlike the description.</w:t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/>
            <w:shd w:color="auto" w:fill="C0C0C0" w:val="clear"/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5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3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Set the seed value of the RANDOM in DiceValue.java to 1.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The random will cause the dice if rolled to produce CROWN, DIAMOND, HEART.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Set TestFile.java main method to execute “runWinPayoutTest()” method. Set the input parameter to DiceValue.CROWN.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Run file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Should observe this output:</w:t>
              <w:br/>
              <w:t>Fred bet 5 on CROWN</w:t>
            </w:r>
          </w:p>
          <w:p>
            <w:pPr>
              <w:pStyle w:val="Bp"/>
              <w:rPr>
                <w:sz w:val="24"/>
              </w:rPr>
            </w:pPr>
            <w:r>
              <w:rPr>
                <w:sz w:val="24"/>
              </w:rPr>
              <w:t>Rolled CROWN, DIAMOND, HEART</w:t>
            </w:r>
          </w:p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Fred won 5, balance now 100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Set the seed value of the RANDOM in DiceValue.java to 3. 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The random will cause the dice if rolled to produce CLUB, CROWN, CROWN.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TestFile.java file (ensuring that it is still running the runWinPayoutTest() method with the same input params as before).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Output should be:</w:t>
            </w:r>
          </w:p>
          <w:p>
            <w:pPr>
              <w:pStyle w:val="Bp"/>
              <w:rPr>
                <w:sz w:val="24"/>
              </w:rPr>
            </w:pPr>
            <w:r>
              <w:rPr>
                <w:sz w:val="24"/>
              </w:rPr>
              <w:t>Fred bet 5 on CROWN</w:t>
            </w:r>
          </w:p>
          <w:p>
            <w:pPr>
              <w:pStyle w:val="Bp"/>
              <w:rPr>
                <w:sz w:val="24"/>
              </w:rPr>
            </w:pPr>
            <w:r>
              <w:rPr>
                <w:sz w:val="24"/>
              </w:rPr>
              <w:t>Rolled CLUB, CROWN, CROWN</w:t>
            </w:r>
          </w:p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Fred won 10, balance now 105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Set the seed value of the RANDOM in DiceValue.java to 6, and run runWinPayoutTest()  Set the input parameter to DiceValue.ANCHOR.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The random will cause the dice is rolled to produce ANCHOR, ANCHOR, ANCHOR.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TestFile.java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This will be the output:</w:t>
              <w:br/>
              <w:br/>
              <w:t>Fred bet 5 on ANCHOR</w:t>
            </w:r>
          </w:p>
          <w:p>
            <w:pPr>
              <w:pStyle w:val="Bp"/>
              <w:rPr>
                <w:sz w:val="24"/>
              </w:rPr>
            </w:pPr>
            <w:r>
              <w:rPr>
                <w:sz w:val="24"/>
              </w:rPr>
              <w:t>Rolled ANCHOR, ANCHOR, ANCHOR</w:t>
            </w:r>
          </w:p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Fred won 15, balance now 110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orient="landscape" w:w="15840" w:h="122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12" w:charSpace="4294965247"/>
        </w:sectPr>
      </w:pPr>
    </w:p>
    <w:sectPr>
      <w:type w:val="continuous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w:rPr/>
      <w:b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1650" cy="1498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98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9.5pt;height:11.8pt;mso-wrap-distance-left:0pt;mso-wrap-distance-right:0pt;mso-wrap-distance-top:0pt;mso-wrap-distance-bottom:0pt;margin-top:0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of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b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Payout Game Test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14/10/2015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19</TotalTime>
  <Application>LibreOffice/5.0.1.2$Windows_X86_64 LibreOffice_project/81898c9f5c0d43f3473ba111d7b351050be20261</Application>
  <Paragraphs>51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2015-10-14T20:06:08Z</dcterms:modified>
  <cp:revision>3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