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71EC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All Die Faces Present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71EC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 Test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71EC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Ensure that all faces of the die are present in the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71EC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Must use Main.java file supplied with the program.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71EC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Without the bug fix, the application will never produce a SPADE.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71EC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main.java ultiple times.</w:t>
            </w:r>
          </w:p>
        </w:tc>
        <w:tc>
          <w:tcPr>
            <w:tcW w:w="5596" w:type="dxa"/>
          </w:tcPr>
          <w:p w:rsidR="00DF1585" w:rsidRDefault="00071EC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Observe that no spades are drawn.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sectPr w:rsidR="00780A9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20" w:rsidRDefault="00BC2C20">
      <w:r>
        <w:separator/>
      </w:r>
    </w:p>
  </w:endnote>
  <w:endnote w:type="continuationSeparator" w:id="0">
    <w:p w:rsidR="00BC2C20" w:rsidRDefault="00BC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1EC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1EC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20" w:rsidRDefault="00BC2C20">
      <w:r>
        <w:separator/>
      </w:r>
    </w:p>
  </w:footnote>
  <w:footnote w:type="continuationSeparator" w:id="0">
    <w:p w:rsidR="00BC2C20" w:rsidRDefault="00BC2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71ECD" w:rsidP="00B71A35">
          <w:r>
            <w:t>Play Game Test</w:t>
          </w:r>
        </w:p>
      </w:tc>
      <w:tc>
        <w:tcPr>
          <w:tcW w:w="3179" w:type="dxa"/>
        </w:tcPr>
        <w:p w:rsidR="00A37650" w:rsidRDefault="00071ECD" w:rsidP="00B71A35">
          <w:r>
            <w:t xml:space="preserve">  Date:  16/10/2014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ECD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C2C2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Brett Smith</cp:lastModifiedBy>
  <cp:revision>2</cp:revision>
  <cp:lastPrinted>2003-10-05T22:49:00Z</cp:lastPrinted>
  <dcterms:created xsi:type="dcterms:W3CDTF">2015-10-16T03:21:00Z</dcterms:created>
  <dcterms:modified xsi:type="dcterms:W3CDTF">2015-10-16T03:21:00Z</dcterms:modified>
</cp:coreProperties>
</file>